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A2" w:rsidRDefault="00322AED" w:rsidP="00AD75ED">
      <w:pPr>
        <w:spacing w:after="0" w:line="240" w:lineRule="auto"/>
      </w:pPr>
      <w:r>
        <w:t>Intelligent Data Analysis</w:t>
      </w:r>
    </w:p>
    <w:p w:rsidR="00AD75ED" w:rsidRDefault="00AD75ED" w:rsidP="00AD75ED">
      <w:pPr>
        <w:spacing w:after="0" w:line="240" w:lineRule="auto"/>
      </w:pPr>
      <w:r>
        <w:t>Homework #3</w:t>
      </w:r>
    </w:p>
    <w:p w:rsidR="00AD75ED" w:rsidRDefault="00F515C4" w:rsidP="00AD75ED">
      <w:pPr>
        <w:spacing w:after="0" w:line="240" w:lineRule="auto"/>
      </w:pPr>
      <w:r>
        <w:t xml:space="preserve">Due Date: April </w:t>
      </w:r>
      <w:r w:rsidR="009C6FD3">
        <w:t>5th</w:t>
      </w:r>
      <w:r>
        <w:t>, 2017,</w:t>
      </w:r>
      <w:r w:rsidR="00126870">
        <w:t xml:space="preserve"> 7</w:t>
      </w:r>
      <w:r w:rsidR="00AD75ED">
        <w:t>PM</w:t>
      </w:r>
    </w:p>
    <w:p w:rsidR="00AD75ED" w:rsidRDefault="00AD75ED" w:rsidP="00AD75ED">
      <w:pPr>
        <w:spacing w:after="0" w:line="240" w:lineRule="auto"/>
      </w:pPr>
    </w:p>
    <w:p w:rsidR="00AD75ED" w:rsidRDefault="00AD75ED" w:rsidP="00AD75ED">
      <w:pPr>
        <w:spacing w:after="0" w:line="240" w:lineRule="auto"/>
      </w:pPr>
      <w:r>
        <w:t>Consider the data file attached with this homewo</w:t>
      </w:r>
      <w:r w:rsidR="00EA788D">
        <w:t>rk. It contains scores for some</w:t>
      </w:r>
      <w:r>
        <w:t xml:space="preserve"> students in four different subjects (Physics, </w:t>
      </w:r>
      <w:proofErr w:type="spellStart"/>
      <w:r>
        <w:t>Maths</w:t>
      </w:r>
      <w:proofErr w:type="spellEnd"/>
      <w:r>
        <w:t>, English, and Music). Perform the following tasks with this data set.</w:t>
      </w:r>
    </w:p>
    <w:p w:rsidR="00EA788D" w:rsidRDefault="00AD75ED" w:rsidP="00EA788D">
      <w:pPr>
        <w:pStyle w:val="ListParagraph"/>
        <w:numPr>
          <w:ilvl w:val="0"/>
          <w:numId w:val="1"/>
        </w:numPr>
        <w:spacing w:after="0" w:line="240" w:lineRule="auto"/>
      </w:pPr>
      <w:r>
        <w:t>Perform k-means clustering with this dataset for value</w:t>
      </w:r>
      <w:r w:rsidR="00F515C4">
        <w:t xml:space="preserve">s of k to </w:t>
      </w:r>
      <w:r w:rsidR="00EA788D">
        <w:t>be 5</w:t>
      </w:r>
      <w:r w:rsidR="00F515C4">
        <w:t xml:space="preserve">, 6, 7, </w:t>
      </w:r>
      <w:r>
        <w:t>8</w:t>
      </w:r>
      <w:r w:rsidR="00F515C4">
        <w:t>, 9 and 10</w:t>
      </w:r>
      <w:r>
        <w:t xml:space="preserve">. For each case of k run the clustering algorithm with three different initial cluster centers and select the one with the lowest </w:t>
      </w:r>
      <w:r w:rsidR="00F515C4">
        <w:t xml:space="preserve">total </w:t>
      </w:r>
      <w:r>
        <w:t>SSE value</w:t>
      </w:r>
      <w:r w:rsidR="00F515C4">
        <w:t xml:space="preserve"> of all clusters in the clustering</w:t>
      </w:r>
      <w:r>
        <w:t xml:space="preserve">. </w:t>
      </w:r>
      <w:r w:rsidR="00EA788D">
        <w:t xml:space="preserve">Report the following in the submitted work: (Use </w:t>
      </w:r>
      <w:proofErr w:type="spellStart"/>
      <w:r w:rsidR="00EA788D">
        <w:t>Matlab</w:t>
      </w:r>
      <w:proofErr w:type="spellEnd"/>
      <w:r w:rsidR="00EA788D">
        <w:t xml:space="preserve"> </w:t>
      </w:r>
      <w:proofErr w:type="spellStart"/>
      <w:r w:rsidR="00EA788D">
        <w:t>kmeans</w:t>
      </w:r>
      <w:proofErr w:type="spellEnd"/>
      <w:r w:rsidR="00EA788D">
        <w:t xml:space="preserve"> function or any other similar toolbox)</w:t>
      </w:r>
    </w:p>
    <w:p w:rsidR="00EA788D" w:rsidRDefault="00F515C4" w:rsidP="00EA788D">
      <w:pPr>
        <w:pStyle w:val="ListParagraph"/>
        <w:numPr>
          <w:ilvl w:val="1"/>
          <w:numId w:val="1"/>
        </w:numPr>
        <w:spacing w:after="0" w:line="240" w:lineRule="auto"/>
      </w:pPr>
      <w:r>
        <w:t>Show the cluster centers, SSE value</w:t>
      </w:r>
      <w:r w:rsidR="00EA788D">
        <w:t>s of the</w:t>
      </w:r>
      <w:r>
        <w:t xml:space="preserve"> cluster</w:t>
      </w:r>
      <w:r w:rsidR="00EA788D">
        <w:t>s</w:t>
      </w:r>
      <w:r>
        <w:t>, and the total SSE value for</w:t>
      </w:r>
      <w:r w:rsidR="00EA788D">
        <w:t xml:space="preserve"> the</w:t>
      </w:r>
      <w:r>
        <w:t xml:space="preserve"> clustering for each value of k. </w:t>
      </w:r>
    </w:p>
    <w:p w:rsidR="00E2294A" w:rsidRDefault="00AD75ED" w:rsidP="00EA788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Plot the </w:t>
      </w:r>
      <w:r w:rsidR="00F515C4">
        <w:t xml:space="preserve">total </w:t>
      </w:r>
      <w:r>
        <w:t xml:space="preserve">SSE </w:t>
      </w:r>
      <w:r w:rsidR="00EA788D">
        <w:t xml:space="preserve">value </w:t>
      </w:r>
      <w:r>
        <w:t xml:space="preserve">against the values of k. </w:t>
      </w:r>
    </w:p>
    <w:p w:rsidR="00E2294A" w:rsidRDefault="00EA788D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Show a</w:t>
      </w:r>
      <w:r w:rsidR="00E2294A">
        <w:t xml:space="preserve"> plot of the silhouette coeffici</w:t>
      </w:r>
      <w:r>
        <w:t>ents for the data points in any two of the</w:t>
      </w:r>
      <w:r w:rsidR="00E2294A">
        <w:t xml:space="preserve"> </w:t>
      </w:r>
      <w:proofErr w:type="spellStart"/>
      <w:r w:rsidR="00E2294A">
        <w:t>clustering</w:t>
      </w:r>
      <w:r>
        <w:t>s</w:t>
      </w:r>
      <w:proofErr w:type="spellEnd"/>
      <w:r w:rsidR="00E2294A">
        <w:t>. (Each value of k results in one clustering)</w:t>
      </w:r>
    </w:p>
    <w:p w:rsidR="00E2294A" w:rsidRDefault="00EA788D" w:rsidP="00EA788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How many clusters would you form in this dataset? Justify your answer. </w:t>
      </w:r>
      <w:r w:rsidR="00E2294A">
        <w:t xml:space="preserve">For your choice of the best number of </w:t>
      </w:r>
      <w:proofErr w:type="spellStart"/>
      <w:proofErr w:type="gramStart"/>
      <w:r w:rsidR="00E2294A">
        <w:t>clusters</w:t>
      </w:r>
      <w:r>
        <w:t>,</w:t>
      </w:r>
      <w:r w:rsidR="00E2294A">
        <w:t>report</w:t>
      </w:r>
      <w:proofErr w:type="spellEnd"/>
      <w:proofErr w:type="gramEnd"/>
      <w:r w:rsidR="00E2294A">
        <w:t xml:space="preserve"> the centroids of all the clusters</w:t>
      </w:r>
      <w:r w:rsidR="00281728">
        <w:t xml:space="preserve"> </w:t>
      </w:r>
      <w:r>
        <w:t xml:space="preserve">and their SSE values </w:t>
      </w:r>
      <w:r w:rsidR="00281728">
        <w:t>(Call this as Clustering-1)</w:t>
      </w:r>
      <w:r w:rsidR="00E2294A">
        <w:t xml:space="preserve">. </w:t>
      </w:r>
    </w:p>
    <w:p w:rsidR="00B96077" w:rsidRDefault="00EA788D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Generate 100</w:t>
      </w:r>
      <w:r w:rsidR="00B96077">
        <w:t xml:space="preserve"> random 4-dimensional random data points such that each attribute can take values between 0 and 100. With this dataset form the same number of c</w:t>
      </w:r>
      <w:r>
        <w:t>lusters as selected by you in (d</w:t>
      </w:r>
      <w:r w:rsidR="00B96077">
        <w:t>) above. Report the centroids and populations of the clusters. Compare the</w:t>
      </w:r>
      <w:r>
        <w:t xml:space="preserve"> total</w:t>
      </w:r>
      <w:r w:rsidR="00B96077">
        <w:t xml:space="preserve"> SSE for this </w:t>
      </w:r>
      <w:r>
        <w:t xml:space="preserve">random </w:t>
      </w:r>
      <w:r w:rsidR="00B96077">
        <w:t xml:space="preserve">dataset with the SSE for the </w:t>
      </w:r>
      <w:r>
        <w:t xml:space="preserve">clustering of the </w:t>
      </w:r>
      <w:r w:rsidR="00B96077">
        <w:t>provided dataset. Com</w:t>
      </w:r>
      <w:r>
        <w:t>pare and com</w:t>
      </w:r>
      <w:r w:rsidR="00B96077">
        <w:t xml:space="preserve">ment on the differences between the two </w:t>
      </w:r>
      <w:r>
        <w:t xml:space="preserve">total SSE </w:t>
      </w:r>
      <w:r w:rsidR="00B96077">
        <w:t>values.</w:t>
      </w:r>
    </w:p>
    <w:p w:rsidR="00E2294A" w:rsidRDefault="00E2294A" w:rsidP="00E229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hierarchical clustering for the students’ scores dataset. Generate and show </w:t>
      </w:r>
      <w:proofErr w:type="spellStart"/>
      <w:r>
        <w:t>dendrograms</w:t>
      </w:r>
      <w:proofErr w:type="spellEnd"/>
      <w:r>
        <w:t xml:space="preserve"> for the cases (</w:t>
      </w:r>
      <w:proofErr w:type="spellStart"/>
      <w:r>
        <w:t>i</w:t>
      </w:r>
      <w:proofErr w:type="spellEnd"/>
      <w:r>
        <w:t>) Single-Linkage clustering</w:t>
      </w:r>
      <w:r w:rsidR="00281728">
        <w:t xml:space="preserve"> (Clustering-2)</w:t>
      </w:r>
      <w:r>
        <w:t>, and (ii) Complete-Linkage clustering</w:t>
      </w:r>
      <w:r w:rsidR="00281728">
        <w:t xml:space="preserve"> (Clustering-3)</w:t>
      </w:r>
      <w:r>
        <w:t>. Use Euclidean distance for computing distance between data points.</w:t>
      </w:r>
      <w:r w:rsidR="00774749">
        <w:t xml:space="preserve"> Report the following in the submitted work: (Use </w:t>
      </w:r>
      <w:proofErr w:type="spellStart"/>
      <w:r w:rsidR="00774749">
        <w:t>Matlab</w:t>
      </w:r>
      <w:proofErr w:type="spellEnd"/>
      <w:r w:rsidR="00774749">
        <w:t xml:space="preserve"> functions </w:t>
      </w:r>
      <w:proofErr w:type="spellStart"/>
      <w:r w:rsidR="00774749">
        <w:t>pdist</w:t>
      </w:r>
      <w:proofErr w:type="spellEnd"/>
      <w:r w:rsidR="00774749">
        <w:t xml:space="preserve"> and linkage</w:t>
      </w:r>
      <w:r w:rsidR="00281728">
        <w:t>,</w:t>
      </w:r>
      <w:r w:rsidR="00774749">
        <w:t xml:space="preserve"> or any other similar toolbox.)</w:t>
      </w:r>
      <w:r w:rsidR="00EA788D">
        <w:t xml:space="preserve"> Make sure the dendrogram shows all points at its lowest level.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Dendrograms  for the two </w:t>
      </w:r>
      <w:proofErr w:type="spellStart"/>
      <w:r>
        <w:t>clusterings</w:t>
      </w:r>
      <w:proofErr w:type="spellEnd"/>
      <w:r>
        <w:t xml:space="preserve"> (Clustering-2 and Clustering-3)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Cluster compositions for each case when we need only four clusters. Write </w:t>
      </w:r>
      <w:r w:rsidR="009C6FD3">
        <w:t xml:space="preserve">ALL </w:t>
      </w:r>
      <w:r>
        <w:t>the data points included in each cluster and compute their centroids.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Comment on any differences in the cluster centers and cluster compositions for the two different </w:t>
      </w:r>
      <w:proofErr w:type="spellStart"/>
      <w:r>
        <w:t>clusterings</w:t>
      </w:r>
      <w:proofErr w:type="spellEnd"/>
      <w:r>
        <w:t xml:space="preserve"> as performed in (b) above.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>Compute Rand Index for the comparison of Clustering-2 and Clustering-3 and show</w:t>
      </w:r>
      <w:r w:rsidR="00B96077">
        <w:t xml:space="preserve"> the counts a, b, c, and d as determin</w:t>
      </w:r>
      <w:r>
        <w:t xml:space="preserve">ed for computing the Rand index. Explain the meaning of each count and why such counts have been obtained for this dataset </w:t>
      </w:r>
      <w:r w:rsidR="009C6FD3">
        <w:t>and their</w:t>
      </w:r>
      <w:r w:rsidR="00B96077">
        <w:t xml:space="preserve"> </w:t>
      </w:r>
      <w:proofErr w:type="spellStart"/>
      <w:r w:rsidR="00B96077">
        <w:t>clusterings</w:t>
      </w:r>
      <w:proofErr w:type="spellEnd"/>
      <w:r w:rsidR="009C6FD3">
        <w:t xml:space="preserve">. </w:t>
      </w:r>
    </w:p>
    <w:p w:rsidR="00281728" w:rsidRDefault="00281728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Compute Rand Index for the comparison of Clustering-1 and Clustering-2 and show</w:t>
      </w:r>
      <w:r w:rsidR="00B96077">
        <w:t xml:space="preserve"> the counts a, b, c, and d as determin</w:t>
      </w:r>
      <w:r>
        <w:t>ed for computing the Rand index. Explain the meaning of each count and why such counts have been obtained for this dataset</w:t>
      </w:r>
      <w:r w:rsidR="00B96077">
        <w:t xml:space="preserve"> and these </w:t>
      </w:r>
      <w:proofErr w:type="spellStart"/>
      <w:proofErr w:type="gramStart"/>
      <w:r w:rsidR="00B96077">
        <w:t>clusterings</w:t>
      </w:r>
      <w:proofErr w:type="spellEnd"/>
      <w:r w:rsidR="00B96077">
        <w:t xml:space="preserve"> </w:t>
      </w:r>
      <w:r>
        <w:t xml:space="preserve"> in</w:t>
      </w:r>
      <w:proofErr w:type="gramEnd"/>
      <w:r>
        <w:t xml:space="preserve"> this comparison.</w:t>
      </w:r>
    </w:p>
    <w:p w:rsidR="009C6FD3" w:rsidRDefault="009C6FD3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Show the execution tree for the CHARM algorithm for finding all the closed </w:t>
      </w:r>
      <w:proofErr w:type="spellStart"/>
      <w:r>
        <w:t>itemsets</w:t>
      </w:r>
      <w:proofErr w:type="spellEnd"/>
      <w:r>
        <w:t xml:space="preserve"> for the dataset containing the following transactions: ABCDEH, ACDHJM, ABD, ABCDM, BDM, ACDEFJ.</w:t>
      </w:r>
    </w:p>
    <w:p w:rsidR="009C6FD3" w:rsidRDefault="009C6FD3" w:rsidP="00B96077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r>
        <w:t xml:space="preserve">For the same data as in #4 above, show execution of the algorithm for finding all the maximal </w:t>
      </w:r>
      <w:proofErr w:type="spellStart"/>
      <w:r>
        <w:t>itemsets</w:t>
      </w:r>
      <w:proofErr w:type="spellEnd"/>
      <w:r>
        <w:t>.</w:t>
      </w:r>
      <w:bookmarkEnd w:id="0"/>
    </w:p>
    <w:sectPr w:rsidR="009C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34C0F"/>
    <w:multiLevelType w:val="hybridMultilevel"/>
    <w:tmpl w:val="5B64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ED"/>
    <w:rsid w:val="00126870"/>
    <w:rsid w:val="00281728"/>
    <w:rsid w:val="00286C50"/>
    <w:rsid w:val="00322AED"/>
    <w:rsid w:val="00774749"/>
    <w:rsid w:val="007A2C17"/>
    <w:rsid w:val="007F4BF4"/>
    <w:rsid w:val="009C6FD3"/>
    <w:rsid w:val="00AD75ED"/>
    <w:rsid w:val="00B96077"/>
    <w:rsid w:val="00CB7019"/>
    <w:rsid w:val="00D52A69"/>
    <w:rsid w:val="00D66E0B"/>
    <w:rsid w:val="00E2294A"/>
    <w:rsid w:val="00E75EC2"/>
    <w:rsid w:val="00EA788D"/>
    <w:rsid w:val="00F1126D"/>
    <w:rsid w:val="00F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4BD6D1-C464-4B70-8A6D-5B56A409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ggalv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6B32D03-810A-4B78-A2B7-166D40BDE7C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202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Administrator</cp:lastModifiedBy>
  <cp:revision>7</cp:revision>
  <dcterms:created xsi:type="dcterms:W3CDTF">2017-03-26T16:43:00Z</dcterms:created>
  <dcterms:modified xsi:type="dcterms:W3CDTF">2017-04-05T23:03:00Z</dcterms:modified>
</cp:coreProperties>
</file>